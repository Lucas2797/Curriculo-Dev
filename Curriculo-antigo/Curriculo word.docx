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050" w:rsidRPr="008879C2" w:rsidRDefault="004B48C7" w:rsidP="004B48C7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8879C2" w:rsidRPr="008879C2">
        <w:rPr>
          <w:sz w:val="36"/>
          <w:szCs w:val="36"/>
        </w:rPr>
        <w:lastRenderedPageBreak/>
        <w:t>Lucas Reimol Faria</w:t>
      </w:r>
    </w:p>
    <w:p w:rsidR="008879C2" w:rsidRPr="008879C2" w:rsidRDefault="00F57730">
      <w:pPr>
        <w:rPr>
          <w:sz w:val="30"/>
          <w:szCs w:val="30"/>
        </w:rPr>
      </w:pPr>
      <w:r w:rsidRPr="0030489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72.7pt;margin-top:-29.25pt;width:303.85pt;height:192pt;z-index:251662336;mso-width-relative:margin;mso-height-relative:margin" stroked="f">
            <v:textbox style="mso-next-textbox:#_x0000_s1027">
              <w:txbxContent>
                <w:p w:rsidR="008879C2" w:rsidRDefault="005F3862">
                  <w:pPr>
                    <w:rPr>
                      <w:rFonts w:ascii="Arial" w:hAnsi="Arial" w:cs="Arial"/>
                      <w:b/>
                      <w:color w:val="548AB7" w:themeColor="accent1" w:themeShade="BF"/>
                    </w:rPr>
                  </w:pPr>
                  <w:r w:rsidRPr="005F3862">
                    <w:rPr>
                      <w:rFonts w:ascii="Arial" w:hAnsi="Arial" w:cs="Arial"/>
                      <w:b/>
                      <w:color w:val="548AB7" w:themeColor="accent1" w:themeShade="BF"/>
                    </w:rPr>
                    <w:t>Objetivos:</w:t>
                  </w:r>
                </w:p>
                <w:p w:rsidR="005F3862" w:rsidRPr="005F3862" w:rsidRDefault="005F3862" w:rsidP="005F3862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5F3862">
                    <w:rPr>
                      <w:rFonts w:ascii="Arial" w:hAnsi="Arial" w:cs="Arial"/>
                      <w:color w:val="000000" w:themeColor="text1"/>
                    </w:rPr>
                    <w:t xml:space="preserve">Bom dia, prazer em </w:t>
                  </w:r>
                  <w:r w:rsidR="00BE6E2A" w:rsidRPr="005F3862">
                    <w:rPr>
                      <w:rFonts w:ascii="Arial" w:hAnsi="Arial" w:cs="Arial"/>
                      <w:color w:val="000000" w:themeColor="text1"/>
                    </w:rPr>
                    <w:t>conhecê-lo</w:t>
                  </w:r>
                  <w:r w:rsidRPr="005F3862">
                    <w:rPr>
                      <w:rFonts w:ascii="Arial" w:hAnsi="Arial" w:cs="Arial"/>
                      <w:color w:val="000000" w:themeColor="text1"/>
                    </w:rPr>
                    <w:t>(a).</w:t>
                  </w:r>
                </w:p>
                <w:p w:rsidR="005F3862" w:rsidRDefault="005F3862" w:rsidP="005F3862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5F3862">
                    <w:rPr>
                      <w:rFonts w:ascii="Arial" w:hAnsi="Arial" w:cs="Arial"/>
                      <w:color w:val="000000" w:themeColor="text1"/>
                    </w:rPr>
                    <w:t xml:space="preserve">Minha maior experiência é no atendimento, como dito em meus serviços listados; </w:t>
                  </w:r>
                </w:p>
                <w:p w:rsidR="005F3862" w:rsidRPr="005F3862" w:rsidRDefault="005F3862" w:rsidP="005F3862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5F3862">
                    <w:rPr>
                      <w:rFonts w:ascii="Arial" w:hAnsi="Arial" w:cs="Arial"/>
                      <w:color w:val="000000" w:themeColor="text1"/>
                    </w:rPr>
                    <w:t>Em meu atual curso aprendi que sistema e o conjunto de operantes em busca de um objetivo em comum. E se sua empresa visa o crescimento e coragem das novas mentes junto a experiência das mais sábias, peço</w:t>
                  </w:r>
                  <w:r w:rsidR="00BE6E2A" w:rsidRPr="005F3862">
                    <w:rPr>
                      <w:rFonts w:ascii="Arial" w:hAnsi="Arial" w:cs="Arial"/>
                      <w:color w:val="000000" w:themeColor="text1"/>
                    </w:rPr>
                    <w:t>, por favor,</w:t>
                  </w:r>
                  <w:r w:rsidRPr="005F3862">
                    <w:rPr>
                      <w:rFonts w:ascii="Arial" w:hAnsi="Arial" w:cs="Arial"/>
                      <w:color w:val="000000" w:themeColor="text1"/>
                    </w:rPr>
                    <w:t xml:space="preserve"> que me inclua em seu sistema.</w:t>
                  </w:r>
                </w:p>
              </w:txbxContent>
            </v:textbox>
          </v:shape>
        </w:pict>
      </w:r>
      <w:r w:rsidR="00304897" w:rsidRPr="00304897">
        <w:rPr>
          <w:noProof/>
        </w:rPr>
        <w:pict>
          <v:shape id="_x0000_s1026" type="#_x0000_t202" style="position:absolute;margin-left:-26.75pt;margin-top:135.1pt;width:164.25pt;height:93.3pt;z-index:251660288;mso-width-relative:margin;mso-height-relative:margin">
            <v:textbox>
              <w:txbxContent>
                <w:p w:rsidR="008879C2" w:rsidRDefault="008879C2">
                  <w:r w:rsidRPr="008879C2">
                    <w:t>Lucas.reimol@gmail.com</w:t>
                  </w:r>
                </w:p>
                <w:p w:rsidR="008879C2" w:rsidRDefault="008879C2">
                  <w:r>
                    <w:t>(21)96815-1502</w:t>
                  </w:r>
                </w:p>
                <w:p w:rsidR="008879C2" w:rsidRDefault="008879C2">
                  <w:r>
                    <w:t>27/05/1997</w:t>
                  </w:r>
                </w:p>
                <w:p w:rsidR="008879C2" w:rsidRDefault="008879C2">
                  <w:r>
                    <w:t>C2view.com</w:t>
                  </w:r>
                </w:p>
              </w:txbxContent>
            </v:textbox>
          </v:shape>
        </w:pict>
      </w:r>
      <w:r w:rsidR="008879C2">
        <w:rPr>
          <w:noProof/>
          <w:sz w:val="30"/>
          <w:szCs w:val="30"/>
          <w:lang w:eastAsia="pt-BR"/>
        </w:rPr>
        <w:drawing>
          <wp:inline distT="0" distB="0" distL="0" distR="0">
            <wp:extent cx="1610994" cy="1685925"/>
            <wp:effectExtent l="19050" t="19050" r="27306" b="28575"/>
            <wp:docPr id="5" name="Imagem 2" descr="18882159_1360108510735074_160423030054429864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882159_1360108510735074_1604230300544298643_n.jpg"/>
                    <pic:cNvPicPr/>
                  </pic:nvPicPr>
                  <pic:blipFill>
                    <a:blip r:embed="rId8">
                      <a:lum contrast="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4" cy="168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1685" w:rsidRDefault="00401685">
      <w:pPr>
        <w:spacing w:after="200" w:line="276" w:lineRule="auto"/>
      </w:pPr>
    </w:p>
    <w:p w:rsidR="00401685" w:rsidRPr="00401685" w:rsidRDefault="00401685" w:rsidP="00401685"/>
    <w:p w:rsidR="00401685" w:rsidRPr="00401685" w:rsidRDefault="00304897" w:rsidP="00401685">
      <w:r>
        <w:rPr>
          <w:noProof/>
        </w:rPr>
        <w:pict>
          <v:shape id="_x0000_s1029" type="#_x0000_t202" style="position:absolute;margin-left:172.7pt;margin-top:19.5pt;width:338.25pt;height:110.25pt;z-index:251666432;mso-width-relative:margin;mso-height-relative:margin">
            <v:textbox>
              <w:txbxContent>
                <w:p w:rsidR="00DF73A9" w:rsidRDefault="00DF73A9" w:rsidP="00DF73A9">
                  <w:pPr>
                    <w:rPr>
                      <w:rFonts w:ascii="Arial" w:hAnsi="Arial" w:cs="Arial"/>
                      <w:b/>
                      <w:color w:val="548AB7" w:themeColor="accent1" w:themeShade="BF"/>
                    </w:rPr>
                  </w:pPr>
                  <w:r>
                    <w:rPr>
                      <w:rFonts w:ascii="Arial" w:hAnsi="Arial" w:cs="Arial"/>
                      <w:b/>
                      <w:color w:val="548AB7" w:themeColor="accent1" w:themeShade="BF"/>
                    </w:rPr>
                    <w:t>Formação:</w:t>
                  </w:r>
                </w:p>
                <w:p w:rsidR="00DF73A9" w:rsidRDefault="00DF73A9" w:rsidP="00DF73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-</w:t>
                  </w:r>
                  <w:r>
                    <w:rPr>
                      <w:rFonts w:ascii="Arial" w:hAnsi="Arial" w:cs="Arial"/>
                    </w:rPr>
                    <w:t>Ensino médio completo (Colégio Bahiense-2014)</w:t>
                  </w:r>
                </w:p>
                <w:p w:rsidR="00DF73A9" w:rsidRDefault="00DF73A9" w:rsidP="00DF73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-Ensino Superior,</w:t>
                  </w:r>
                  <w:r w:rsidR="00401685">
                    <w:rPr>
                      <w:rFonts w:ascii="Arial" w:hAnsi="Arial" w:cs="Arial"/>
                    </w:rPr>
                    <w:t xml:space="preserve"> Cursando </w:t>
                  </w:r>
                  <w:r>
                    <w:rPr>
                      <w:rFonts w:ascii="Arial" w:hAnsi="Arial" w:cs="Arial"/>
                    </w:rPr>
                    <w:t>Analise e desenvolvimento de sistemas –</w:t>
                  </w:r>
                  <w:r w:rsidR="00401685">
                    <w:rPr>
                      <w:rFonts w:ascii="Arial" w:hAnsi="Arial" w:cs="Arial"/>
                    </w:rPr>
                    <w:t xml:space="preserve"> ADS  (Estácio – Nova América)</w:t>
                  </w:r>
                </w:p>
                <w:p w:rsidR="00DF73A9" w:rsidRDefault="00DF73A9" w:rsidP="00DF73A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-Inglês fluente, Espanhol intermediário e Português Formal.</w:t>
                  </w:r>
                </w:p>
                <w:p w:rsidR="00DF73A9" w:rsidRDefault="00DF73A9" w:rsidP="00DF73A9">
                  <w:pPr>
                    <w:rPr>
                      <w:rFonts w:ascii="Arial" w:hAnsi="Arial" w:cs="Arial"/>
                    </w:rPr>
                  </w:pPr>
                </w:p>
                <w:p w:rsidR="00DF73A9" w:rsidRDefault="00DF73A9" w:rsidP="00DF73A9">
                  <w:pPr>
                    <w:rPr>
                      <w:rFonts w:ascii="Arial" w:hAnsi="Arial" w:cs="Arial"/>
                    </w:rPr>
                  </w:pPr>
                </w:p>
                <w:p w:rsidR="00DF73A9" w:rsidRDefault="00DF73A9" w:rsidP="00DF73A9">
                  <w:pPr>
                    <w:rPr>
                      <w:rFonts w:ascii="Arial" w:hAnsi="Arial" w:cs="Arial"/>
                      <w:b/>
                      <w:color w:val="548AB7" w:themeColor="accent1" w:themeShade="BF"/>
                    </w:rPr>
                  </w:pPr>
                </w:p>
                <w:p w:rsidR="00DF73A9" w:rsidRDefault="00DF73A9"/>
              </w:txbxContent>
            </v:textbox>
          </v:shape>
        </w:pict>
      </w:r>
    </w:p>
    <w:p w:rsidR="00401685" w:rsidRPr="00401685" w:rsidRDefault="00304897" w:rsidP="00401685">
      <w:r>
        <w:rPr>
          <w:noProof/>
        </w:rPr>
        <w:pict>
          <v:shape id="_x0000_s1028" type="#_x0000_t202" style="position:absolute;margin-left:22.45pt;margin-top:335.3pt;width:178.6pt;height:775.85pt;z-index:251664384;mso-width-percent:300;mso-position-horizontal-relative:page;mso-position-vertical-relative:page;mso-width-percent:300" o:allowincell="f" fillcolor="#e8eadf [822]" stroked="f" strokecolor="#7a3c16 [1605]" strokeweight="6pt">
            <v:fill r:id="rId9" o:title="Narrow horizontal" type="pattern"/>
            <v:stroke linestyle="thickThin"/>
            <v:textbox style="mso-next-textbox:#_x0000_s1028" inset="18pt,18pt,18pt,18pt">
              <w:txbxContent>
                <w:p w:rsidR="00120295" w:rsidRPr="00DF73A9" w:rsidRDefault="00BE6E2A" w:rsidP="00120295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0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color w:val="548AB7" w:themeColor="accent1" w:themeShade="BF"/>
                      <w:sz w:val="30"/>
                      <w:szCs w:val="30"/>
                    </w:rPr>
                  </w:pPr>
                  <w:r w:rsidRPr="00DF73A9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color w:val="548AB7" w:themeColor="accent1" w:themeShade="BF"/>
                      <w:sz w:val="30"/>
                      <w:szCs w:val="30"/>
                    </w:rPr>
                    <w:t>COMPETÊNCIAS:</w:t>
                  </w:r>
                </w:p>
                <w:p w:rsidR="00120295" w:rsidRPr="00DF73A9" w:rsidRDefault="00120295" w:rsidP="00120295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0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color w:val="548AB7" w:themeColor="accent1" w:themeShade="BF"/>
                      <w:sz w:val="22"/>
                      <w:szCs w:val="22"/>
                    </w:rPr>
                  </w:pPr>
                  <w:r w:rsidRPr="00DF73A9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color w:val="548AB7" w:themeColor="accent1" w:themeShade="BF"/>
                      <w:sz w:val="30"/>
                      <w:szCs w:val="30"/>
                    </w:rPr>
                    <w:t>(</w:t>
                  </w:r>
                  <w:r w:rsidRPr="00DF73A9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color w:val="548AB7" w:themeColor="accent1" w:themeShade="BF"/>
                      <w:sz w:val="22"/>
                      <w:szCs w:val="22"/>
                    </w:rPr>
                    <w:t>Sublinhados estão em forte desenvolvimento)</w:t>
                  </w:r>
                </w:p>
                <w:p w:rsidR="00BE6E2A" w:rsidRPr="00120295" w:rsidRDefault="00BE6E2A" w:rsidP="00BE6E2A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</w:rPr>
                  </w:pPr>
                  <w:r w:rsidRPr="00120295"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</w:rPr>
                    <w:t>-Pacote Office (foco Excel – intermediário)</w:t>
                  </w:r>
                </w:p>
                <w:p w:rsidR="00BE6E2A" w:rsidRPr="00120295" w:rsidRDefault="00BE6E2A" w:rsidP="00BE6E2A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  <w:u w:val="single"/>
                      <w:lang w:val="en-US"/>
                    </w:rPr>
                  </w:pPr>
                  <w:r w:rsidRPr="00120295"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  <w:u w:val="single"/>
                      <w:lang w:val="en-US"/>
                    </w:rPr>
                    <w:t>-Pacote base Google (Analytics, Adwords, Trend)</w:t>
                  </w:r>
                </w:p>
                <w:p w:rsidR="00BE6E2A" w:rsidRPr="00120295" w:rsidRDefault="00BE6E2A" w:rsidP="00BE6E2A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</w:pPr>
                  <w:r w:rsidRPr="00120295"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  <w:t>-Python Programming – Básico</w:t>
                  </w:r>
                  <w:r w:rsidR="00120295" w:rsidRPr="00120295"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  <w:t>,</w:t>
                  </w:r>
                  <w:r w:rsidRPr="00120295"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  <w:t xml:space="preserve"> em evolução.</w:t>
                  </w:r>
                </w:p>
                <w:p w:rsidR="00BE6E2A" w:rsidRPr="00120295" w:rsidRDefault="00BE6E2A" w:rsidP="00BE6E2A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</w:rPr>
                  </w:pPr>
                  <w:r w:rsidRPr="00120295"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</w:rPr>
                    <w:t>-Criação de site –    c2View.com;</w:t>
                  </w:r>
                </w:p>
                <w:p w:rsidR="00BE6E2A" w:rsidRPr="00120295" w:rsidRDefault="00BE6E2A" w:rsidP="00BE6E2A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</w:rPr>
                  </w:pPr>
                  <w:r w:rsidRPr="00120295"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</w:rPr>
                    <w:t>Copapark.com;</w:t>
                  </w:r>
                </w:p>
                <w:p w:rsidR="00BE6E2A" w:rsidRPr="00120295" w:rsidRDefault="00120295" w:rsidP="00BE6E2A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</w:rPr>
                  </w:pPr>
                  <w:r w:rsidRPr="00120295"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</w:rPr>
                    <w:t>Lucasreimol.wixsite.com/mundicar</w:t>
                  </w:r>
                </w:p>
                <w:p w:rsidR="00120295" w:rsidRDefault="00120295" w:rsidP="00BE6E2A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</w:rPr>
                  </w:pPr>
                  <w:r w:rsidRPr="00120295"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</w:rPr>
                    <w:t>-Atendimento delicado.</w:t>
                  </w:r>
                </w:p>
                <w:p w:rsidR="00120295" w:rsidRPr="00DF73A9" w:rsidRDefault="00120295" w:rsidP="00BE6E2A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</w:pPr>
                  <w:r w:rsidRPr="00DF73A9"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  <w:t>-Vendas em atacado ou varejo.</w:t>
                  </w:r>
                </w:p>
                <w:p w:rsidR="00120295" w:rsidRDefault="00120295" w:rsidP="00BE6E2A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</w:pPr>
                  <w:r w:rsidRPr="00120295"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  <w:t>-Controle de loja (ex-TagComercio, F-rest, Colibri e PDV Hotels</w:t>
                  </w:r>
                  <w:r w:rsidR="00DF73A9">
                    <w:rPr>
                      <w:rFonts w:asciiTheme="majorHAnsi" w:eastAsiaTheme="majorEastAsia" w:hAnsiTheme="majorHAnsi" w:cstheme="majorBidi"/>
                      <w:i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  <w:t>).</w:t>
                  </w:r>
                </w:p>
                <w:p w:rsidR="00DF73A9" w:rsidRDefault="00DF73A9" w:rsidP="00BE6E2A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b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</w:pPr>
                  <w:r w:rsidRPr="00DF73A9">
                    <w:rPr>
                      <w:rFonts w:asciiTheme="majorHAnsi" w:eastAsiaTheme="majorEastAsia" w:hAnsiTheme="majorHAnsi" w:cstheme="majorBidi"/>
                      <w:b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  <w:t>-Gerência e foco no desenvolvimento da marca.</w:t>
                  </w:r>
                </w:p>
                <w:p w:rsidR="00EA441F" w:rsidRDefault="00EA441F" w:rsidP="00BE6E2A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b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</w:pPr>
                </w:p>
                <w:p w:rsidR="00EA441F" w:rsidRDefault="00EA441F" w:rsidP="00BE6E2A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b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</w:pPr>
                </w:p>
                <w:p w:rsidR="00EA441F" w:rsidRPr="00DF73A9" w:rsidRDefault="00EA441F" w:rsidP="00BE6E2A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b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</w:pPr>
                </w:p>
                <w:p w:rsidR="00120295" w:rsidRDefault="00120295" w:rsidP="00BE6E2A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color w:val="94B6D2" w:themeColor="accent1"/>
                      <w:sz w:val="30"/>
                      <w:szCs w:val="3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94B6D2" w:themeColor="accent1"/>
                      <w:sz w:val="30"/>
                      <w:szCs w:val="30"/>
                    </w:rPr>
                    <w:t>-</w:t>
                  </w:r>
                </w:p>
                <w:p w:rsidR="00BE6E2A" w:rsidRDefault="00BE6E2A" w:rsidP="00BE6E2A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color w:val="94B6D2" w:themeColor="accent1"/>
                      <w:sz w:val="30"/>
                      <w:szCs w:val="30"/>
                    </w:rPr>
                  </w:pPr>
                </w:p>
                <w:p w:rsidR="00BE6E2A" w:rsidRPr="00BE6E2A" w:rsidRDefault="00BE6E2A" w:rsidP="00BE6E2A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color w:val="94B6D2" w:themeColor="accent1"/>
                      <w:sz w:val="30"/>
                      <w:szCs w:val="30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401685" w:rsidRPr="00401685" w:rsidRDefault="00401685" w:rsidP="00401685"/>
    <w:p w:rsidR="00401685" w:rsidRPr="00401685" w:rsidRDefault="00401685" w:rsidP="00401685"/>
    <w:p w:rsidR="00401685" w:rsidRPr="00401685" w:rsidRDefault="00401685" w:rsidP="00401685"/>
    <w:p w:rsidR="00401685" w:rsidRPr="00401685" w:rsidRDefault="00401685" w:rsidP="00401685"/>
    <w:p w:rsidR="00401685" w:rsidRDefault="00304897" w:rsidP="00401685">
      <w:r>
        <w:rPr>
          <w:noProof/>
        </w:rPr>
        <w:pict>
          <v:shape id="_x0000_s1030" type="#_x0000_t202" style="position:absolute;margin-left:11.85pt;margin-top:8.85pt;width:370.6pt;height:402.4pt;z-index:251668480;mso-width-relative:margin;mso-height-relative:margin" strokecolor="white [3212]">
            <v:textbox>
              <w:txbxContent>
                <w:p w:rsidR="00401685" w:rsidRDefault="00401685" w:rsidP="00401685">
                  <w:pPr>
                    <w:rPr>
                      <w:rFonts w:ascii="Arial" w:hAnsi="Arial" w:cs="Arial"/>
                      <w:b/>
                      <w:color w:val="548AB7" w:themeColor="accent1" w:themeShade="BF"/>
                    </w:rPr>
                  </w:pPr>
                  <w:r>
                    <w:rPr>
                      <w:rFonts w:ascii="Arial" w:hAnsi="Arial" w:cs="Arial"/>
                      <w:b/>
                      <w:color w:val="548AB7" w:themeColor="accent1" w:themeShade="BF"/>
                    </w:rPr>
                    <w:t>Experiência:</w:t>
                  </w:r>
                </w:p>
                <w:p w:rsidR="00401685" w:rsidRPr="00A82F94" w:rsidRDefault="00401685" w:rsidP="00401685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 w:rsidRPr="00401685">
                    <w:rPr>
                      <w:rFonts w:ascii="Arial" w:hAnsi="Arial" w:cs="Arial"/>
                      <w:b/>
                      <w:i/>
                      <w:color w:val="0D0D0D" w:themeColor="text1" w:themeTint="F2"/>
                    </w:rPr>
                    <w:t>Estilo Carioca</w:t>
                  </w:r>
                  <w:r w:rsidR="00A82F94">
                    <w:rPr>
                      <w:rFonts w:ascii="Arial" w:hAnsi="Arial" w:cs="Arial"/>
                      <w:b/>
                      <w:i/>
                      <w:color w:val="0D0D0D" w:themeColor="text1" w:themeTint="F2"/>
                    </w:rPr>
                    <w:t xml:space="preserve"> </w:t>
                  </w:r>
                  <w:r w:rsidR="00A82F94" w:rsidRPr="00EA441F">
                    <w:rPr>
                      <w:rFonts w:ascii="Arial" w:hAnsi="Arial" w:cs="Arial"/>
                      <w:i/>
                      <w:color w:val="0D0D0D" w:themeColor="text1" w:themeTint="F2"/>
                    </w:rPr>
                    <w:t>(</w:t>
                  </w:r>
                  <w:r w:rsidR="00A82F94">
                    <w:rPr>
                      <w:rFonts w:ascii="Arial" w:hAnsi="Arial" w:cs="Arial"/>
                      <w:color w:val="0D0D0D" w:themeColor="text1" w:themeTint="F2"/>
                    </w:rPr>
                    <w:t>10/201</w:t>
                  </w:r>
                  <w:r w:rsidR="00926F90">
                    <w:rPr>
                      <w:rFonts w:ascii="Arial" w:hAnsi="Arial" w:cs="Arial"/>
                      <w:color w:val="0D0D0D" w:themeColor="text1" w:themeTint="F2"/>
                    </w:rPr>
                    <w:t>5</w:t>
                  </w:r>
                  <w:r w:rsidR="00A82F94">
                    <w:rPr>
                      <w:rFonts w:ascii="Arial" w:hAnsi="Arial" w:cs="Arial"/>
                      <w:color w:val="0D0D0D" w:themeColor="text1" w:themeTint="F2"/>
                    </w:rPr>
                    <w:t xml:space="preserve"> - 01/201</w:t>
                  </w:r>
                  <w:r w:rsidR="00926F90">
                    <w:rPr>
                      <w:rFonts w:ascii="Arial" w:hAnsi="Arial" w:cs="Arial"/>
                      <w:color w:val="0D0D0D" w:themeColor="text1" w:themeTint="F2"/>
                    </w:rPr>
                    <w:t>6</w:t>
                  </w:r>
                  <w:r w:rsidR="00A82F94">
                    <w:rPr>
                      <w:rFonts w:ascii="Arial" w:hAnsi="Arial" w:cs="Arial"/>
                      <w:color w:val="0D0D0D" w:themeColor="text1" w:themeTint="F2"/>
                    </w:rPr>
                    <w:t>)</w:t>
                  </w:r>
                </w:p>
                <w:p w:rsidR="00401685" w:rsidRDefault="00401685" w:rsidP="00401685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color w:val="0D0D0D" w:themeColor="text1" w:themeTint="F2"/>
                    </w:rPr>
                    <w:t>-Venda de jóias e semi-jóias; Folheados e aços dourados.</w:t>
                  </w:r>
                </w:p>
                <w:p w:rsidR="00401685" w:rsidRDefault="00401685" w:rsidP="00401685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color w:val="0D0D0D" w:themeColor="text1" w:themeTint="F2"/>
                    </w:rPr>
                    <w:t>-Primeira oportunidade, onde me ensinou o valor do vendedor sobre o produto.</w:t>
                  </w:r>
                </w:p>
                <w:p w:rsidR="00401685" w:rsidRPr="00A82F94" w:rsidRDefault="00401685" w:rsidP="00401685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0D0D0D" w:themeColor="text1" w:themeTint="F2"/>
                    </w:rPr>
                    <w:t>MundiCar</w:t>
                  </w:r>
                  <w:r w:rsidR="00A82F94">
                    <w:rPr>
                      <w:rFonts w:ascii="Arial" w:hAnsi="Arial" w:cs="Arial"/>
                      <w:b/>
                      <w:i/>
                      <w:color w:val="0D0D0D" w:themeColor="text1" w:themeTint="F2"/>
                    </w:rPr>
                    <w:t xml:space="preserve"> </w:t>
                  </w:r>
                  <w:r w:rsidR="00A82F94" w:rsidRPr="00A82F94">
                    <w:rPr>
                      <w:rFonts w:ascii="Arial" w:hAnsi="Arial" w:cs="Arial"/>
                      <w:color w:val="0D0D0D" w:themeColor="text1" w:themeTint="F2"/>
                    </w:rPr>
                    <w:t>(03/201</w:t>
                  </w:r>
                  <w:r w:rsidR="00926F90">
                    <w:rPr>
                      <w:rFonts w:ascii="Arial" w:hAnsi="Arial" w:cs="Arial"/>
                      <w:color w:val="0D0D0D" w:themeColor="text1" w:themeTint="F2"/>
                    </w:rPr>
                    <w:t>6</w:t>
                  </w:r>
                  <w:r w:rsidR="00A82F94" w:rsidRPr="00A82F94">
                    <w:rPr>
                      <w:rFonts w:ascii="Arial" w:hAnsi="Arial" w:cs="Arial"/>
                      <w:color w:val="0D0D0D" w:themeColor="text1" w:themeTint="F2"/>
                    </w:rPr>
                    <w:t xml:space="preserve"> – 08/201</w:t>
                  </w:r>
                  <w:r w:rsidR="00926F90">
                    <w:rPr>
                      <w:rFonts w:ascii="Arial" w:hAnsi="Arial" w:cs="Arial"/>
                      <w:color w:val="0D0D0D" w:themeColor="text1" w:themeTint="F2"/>
                    </w:rPr>
                    <w:t>6</w:t>
                  </w:r>
                  <w:r w:rsidR="00A82F94" w:rsidRPr="00A82F94">
                    <w:rPr>
                      <w:rFonts w:ascii="Arial" w:hAnsi="Arial" w:cs="Arial"/>
                      <w:color w:val="0D0D0D" w:themeColor="text1" w:themeTint="F2"/>
                    </w:rPr>
                    <w:t>)</w:t>
                  </w:r>
                </w:p>
                <w:p w:rsidR="00401685" w:rsidRDefault="00401685" w:rsidP="00401685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i/>
                      <w:color w:val="0D0D0D" w:themeColor="text1" w:themeTint="F2"/>
                    </w:rPr>
                    <w:t>-</w:t>
                  </w:r>
                  <w:r w:rsidR="00A82F94">
                    <w:rPr>
                      <w:rFonts w:ascii="Arial" w:hAnsi="Arial" w:cs="Arial"/>
                      <w:color w:val="0D0D0D" w:themeColor="text1" w:themeTint="F2"/>
                    </w:rPr>
                    <w:t>Concessionária de usados de baixo e alto valor comercial.</w:t>
                  </w:r>
                </w:p>
                <w:p w:rsidR="00A82F94" w:rsidRPr="00401685" w:rsidRDefault="00A82F94" w:rsidP="00401685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color w:val="0D0D0D" w:themeColor="text1" w:themeTint="F2"/>
                    </w:rPr>
                    <w:t>-Quatro meses de serviço, apenas duas vendas, dedicação nunca experimentada para realizar uma venda de alto valor.</w:t>
                  </w:r>
                </w:p>
                <w:p w:rsidR="00401685" w:rsidRPr="00A82F94" w:rsidRDefault="00A82F94" w:rsidP="00401685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 w:rsidRPr="00926F90">
                    <w:rPr>
                      <w:rFonts w:ascii="Arial" w:hAnsi="Arial" w:cs="Arial"/>
                      <w:b/>
                      <w:i/>
                      <w:color w:val="0D0D0D" w:themeColor="text1" w:themeTint="F2"/>
                    </w:rPr>
                    <w:t>S</w:t>
                  </w:r>
                  <w:r w:rsidR="00926F90">
                    <w:rPr>
                      <w:rFonts w:ascii="Arial" w:hAnsi="Arial" w:cs="Arial"/>
                      <w:b/>
                      <w:i/>
                      <w:color w:val="0D0D0D" w:themeColor="text1" w:themeTint="F2"/>
                    </w:rPr>
                    <w:t xml:space="preserve">ER </w:t>
                  </w:r>
                  <w:r w:rsidRPr="00926F90">
                    <w:rPr>
                      <w:rFonts w:ascii="Arial" w:hAnsi="Arial" w:cs="Arial"/>
                      <w:b/>
                      <w:i/>
                      <w:color w:val="0D0D0D" w:themeColor="text1" w:themeTint="F2"/>
                    </w:rPr>
                    <w:t>Rio</w:t>
                  </w:r>
                  <w:r>
                    <w:rPr>
                      <w:rFonts w:ascii="Arial" w:hAnsi="Arial" w:cs="Arial"/>
                      <w:b/>
                      <w:color w:val="0D0D0D" w:themeColor="text1" w:themeTint="F2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D0D0D" w:themeColor="text1" w:themeTint="F2"/>
                    </w:rPr>
                    <w:t>(10/201</w:t>
                  </w:r>
                  <w:r w:rsidR="00926F90">
                    <w:rPr>
                      <w:rFonts w:ascii="Arial" w:hAnsi="Arial" w:cs="Arial"/>
                      <w:color w:val="0D0D0D" w:themeColor="text1" w:themeTint="F2"/>
                    </w:rPr>
                    <w:t>6</w:t>
                  </w:r>
                  <w:r>
                    <w:rPr>
                      <w:rFonts w:ascii="Arial" w:hAnsi="Arial" w:cs="Arial"/>
                      <w:color w:val="0D0D0D" w:themeColor="text1" w:themeTint="F2"/>
                    </w:rPr>
                    <w:t>-01/201</w:t>
                  </w:r>
                  <w:r w:rsidR="00926F90">
                    <w:rPr>
                      <w:rFonts w:ascii="Arial" w:hAnsi="Arial" w:cs="Arial"/>
                      <w:color w:val="0D0D0D" w:themeColor="text1" w:themeTint="F2"/>
                    </w:rPr>
                    <w:t>7</w:t>
                  </w:r>
                  <w:r>
                    <w:rPr>
                      <w:rFonts w:ascii="Arial" w:hAnsi="Arial" w:cs="Arial"/>
                      <w:color w:val="0D0D0D" w:themeColor="text1" w:themeTint="F2"/>
                    </w:rPr>
                    <w:t>)</w:t>
                  </w:r>
                </w:p>
                <w:p w:rsidR="00A82F94" w:rsidRDefault="00A82F94" w:rsidP="00401685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color w:val="0D0D0D" w:themeColor="text1" w:themeTint="F2"/>
                    </w:rPr>
                    <w:t>-Consultoria de seguros (verificar veracidade do ocorrido).</w:t>
                  </w:r>
                </w:p>
                <w:p w:rsidR="00A82F94" w:rsidRPr="00A82F94" w:rsidRDefault="00A82F94" w:rsidP="00401685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color w:val="0D0D0D" w:themeColor="text1" w:themeTint="F2"/>
                    </w:rPr>
                    <w:t>-Analista interno, me mostrou o valor e eficácia de um trabalho em equipe, operei na parte de relatórios a serem reenviados a seguradora.</w:t>
                  </w:r>
                </w:p>
                <w:p w:rsidR="00401685" w:rsidRDefault="00926F90" w:rsidP="00401685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 w:rsidRPr="00926F90">
                    <w:rPr>
                      <w:rFonts w:ascii="Arial" w:hAnsi="Arial" w:cs="Arial"/>
                      <w:b/>
                      <w:i/>
                      <w:color w:val="0D0D0D" w:themeColor="text1" w:themeTint="F2"/>
                    </w:rPr>
                    <w:t xml:space="preserve">Santé Bistrot </w:t>
                  </w:r>
                  <w:r w:rsidR="00F57730">
                    <w:rPr>
                      <w:rFonts w:ascii="Arial" w:hAnsi="Arial" w:cs="Arial"/>
                      <w:color w:val="0D0D0D" w:themeColor="text1" w:themeTint="F2"/>
                    </w:rPr>
                    <w:t>(03/2017-09</w:t>
                  </w:r>
                  <w:r w:rsidRPr="00926F90">
                    <w:rPr>
                      <w:rFonts w:ascii="Arial" w:hAnsi="Arial" w:cs="Arial"/>
                      <w:color w:val="0D0D0D" w:themeColor="text1" w:themeTint="F2"/>
                    </w:rPr>
                    <w:t>/2017)</w:t>
                  </w:r>
                </w:p>
                <w:p w:rsidR="00926F90" w:rsidRDefault="00926F90" w:rsidP="00401685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color w:val="0D0D0D" w:themeColor="text1" w:themeTint="F2"/>
                    </w:rPr>
                    <w:t>-Primeira experiência como Garçom.</w:t>
                  </w:r>
                </w:p>
                <w:p w:rsidR="00926F90" w:rsidRDefault="00926F90" w:rsidP="00401685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color w:val="0D0D0D" w:themeColor="text1" w:themeTint="F2"/>
                    </w:rPr>
                    <w:t>-Ótima primeira experiência, pois operava com um público educado, de classe média</w:t>
                  </w:r>
                  <w:r w:rsidR="00EA441F">
                    <w:rPr>
                      <w:rFonts w:ascii="Arial" w:hAnsi="Arial" w:cs="Arial"/>
                      <w:color w:val="0D0D0D" w:themeColor="text1" w:themeTint="F2"/>
                    </w:rPr>
                    <w:t xml:space="preserve"> e de retorno diário para o almoço executivo.</w:t>
                  </w:r>
                </w:p>
                <w:p w:rsidR="004B48C7" w:rsidRDefault="004B48C7" w:rsidP="00401685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</w:p>
                <w:p w:rsidR="0005285C" w:rsidRDefault="0005285C" w:rsidP="00401685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</w:p>
                <w:p w:rsidR="00EA441F" w:rsidRDefault="00EA441F" w:rsidP="00401685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</w:p>
                <w:p w:rsidR="00EA441F" w:rsidRPr="00EA441F" w:rsidRDefault="00EA441F" w:rsidP="00401685">
                  <w:pPr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color w:val="0D0D0D" w:themeColor="text1" w:themeTint="F2"/>
                    </w:rPr>
                    <w:t>-</w:t>
                  </w:r>
                </w:p>
                <w:p w:rsidR="00926F90" w:rsidRPr="00926F90" w:rsidRDefault="00926F90" w:rsidP="00401685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</w:p>
              </w:txbxContent>
            </v:textbox>
          </v:shape>
        </w:pict>
      </w:r>
    </w:p>
    <w:p w:rsidR="00E97A9F" w:rsidRDefault="00E97A9F" w:rsidP="00401685"/>
    <w:p w:rsidR="00E97A9F" w:rsidRDefault="00E97A9F" w:rsidP="00401685"/>
    <w:p w:rsidR="00E97A9F" w:rsidRDefault="00E97A9F" w:rsidP="00401685"/>
    <w:p w:rsidR="00E97A9F" w:rsidRDefault="00E97A9F" w:rsidP="00401685"/>
    <w:p w:rsidR="00E97A9F" w:rsidRDefault="00E97A9F" w:rsidP="00401685"/>
    <w:p w:rsidR="00E97A9F" w:rsidRDefault="00E97A9F" w:rsidP="00401685"/>
    <w:p w:rsidR="00E97A9F" w:rsidRDefault="00E97A9F" w:rsidP="00401685"/>
    <w:p w:rsidR="00E97A9F" w:rsidRDefault="00E97A9F" w:rsidP="00401685"/>
    <w:p w:rsidR="00E97A9F" w:rsidRDefault="00E97A9F" w:rsidP="00401685"/>
    <w:p w:rsidR="00E97A9F" w:rsidRDefault="00E97A9F" w:rsidP="00401685"/>
    <w:p w:rsidR="00E97A9F" w:rsidRDefault="00E97A9F" w:rsidP="00401685"/>
    <w:p w:rsidR="00E97A9F" w:rsidRDefault="00E97A9F" w:rsidP="00401685"/>
    <w:p w:rsidR="00E97A9F" w:rsidRDefault="00304897" w:rsidP="00E97A9F">
      <w:pPr>
        <w:rPr>
          <w:rFonts w:ascii="Arial" w:hAnsi="Arial" w:cs="Arial"/>
          <w:color w:val="0D0D0D" w:themeColor="text1" w:themeTint="F2"/>
        </w:rPr>
      </w:pPr>
      <w:r w:rsidRPr="00304897">
        <w:rPr>
          <w:noProof/>
          <w:lang w:eastAsia="pt-BR"/>
        </w:rPr>
        <w:lastRenderedPageBreak/>
        <w:pict>
          <v:shape id="_x0000_s1033" type="#_x0000_t202" style="position:absolute;margin-left:21.65pt;margin-top:15pt;width:178.6pt;height:775.85pt;z-index:251670528;mso-width-percent:300;mso-position-horizontal-relative:page;mso-position-vertical-relative:page;mso-width-percent:300" o:allowincell="f" fillcolor="#e8eadf [822]" stroked="f" strokecolor="#7a3c16 [1605]" strokeweight="6pt">
            <v:fill r:id="rId9" o:title="Narrow horizontal" type="pattern"/>
            <v:stroke linestyle="thickThin"/>
            <v:textbox style="mso-next-textbox:#_x0000_s1033" inset="18pt,18pt,18pt,18pt">
              <w:txbxContent>
                <w:p w:rsidR="00E97A9F" w:rsidRPr="00567CA7" w:rsidRDefault="00E97A9F" w:rsidP="00E97A9F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</w:pPr>
                  <w:r w:rsidRPr="00567CA7">
                    <w:rPr>
                      <w:rFonts w:asciiTheme="majorHAnsi" w:eastAsiaTheme="majorEastAsia" w:hAnsiTheme="majorHAnsi" w:cstheme="majorBidi"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  <w:t>-Estoque e planilhamento</w:t>
                  </w:r>
                  <w:r>
                    <w:rPr>
                      <w:rFonts w:asciiTheme="majorHAnsi" w:eastAsiaTheme="majorEastAsia" w:hAnsiTheme="majorHAnsi" w:cstheme="majorBidi"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  <w:t>.</w:t>
                  </w:r>
                  <w:r w:rsidRPr="00567CA7">
                    <w:rPr>
                      <w:rFonts w:asciiTheme="majorHAnsi" w:eastAsiaTheme="majorEastAsia" w:hAnsiTheme="majorHAnsi" w:cstheme="majorBidi"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  <w:t xml:space="preserve"> </w:t>
                  </w:r>
                </w:p>
                <w:p w:rsidR="00E97A9F" w:rsidRDefault="00E97A9F" w:rsidP="00E97A9F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Cs/>
                      <w:color w:val="355D7E" w:themeColor="accent1" w:themeShade="80"/>
                      <w:sz w:val="30"/>
                      <w:szCs w:val="30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color w:val="355D7E" w:themeColor="accent1" w:themeShade="80"/>
                      <w:sz w:val="30"/>
                      <w:szCs w:val="30"/>
                    </w:rPr>
                    <w:t>-Venda especializada em artigo de luxo ou tecnológico.</w:t>
                  </w:r>
                </w:p>
                <w:p w:rsidR="00E97A9F" w:rsidRDefault="00E97A9F" w:rsidP="00E97A9F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Cs/>
                      <w:color w:val="355D7E" w:themeColor="accent1" w:themeShade="80"/>
                      <w:sz w:val="30"/>
                      <w:szCs w:val="30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color w:val="355D7E" w:themeColor="accent1" w:themeShade="80"/>
                      <w:sz w:val="30"/>
                      <w:szCs w:val="30"/>
                    </w:rPr>
                    <w:t>-Telemarketing ativo e receptivo.</w:t>
                  </w:r>
                </w:p>
                <w:p w:rsidR="00E97A9F" w:rsidRDefault="00E97A9F" w:rsidP="00E97A9F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b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</w:pPr>
                </w:p>
                <w:p w:rsidR="00E97A9F" w:rsidRPr="00DF73A9" w:rsidRDefault="00E97A9F" w:rsidP="00E97A9F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b/>
                      <w:iCs/>
                      <w:color w:val="355D7E" w:themeColor="accent1" w:themeShade="80"/>
                      <w:sz w:val="30"/>
                      <w:szCs w:val="30"/>
                      <w:u w:val="single"/>
                    </w:rPr>
                  </w:pPr>
                </w:p>
                <w:p w:rsidR="00E97A9F" w:rsidRDefault="00E97A9F" w:rsidP="00E97A9F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color w:val="94B6D2" w:themeColor="accent1"/>
                      <w:sz w:val="30"/>
                      <w:szCs w:val="3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94B6D2" w:themeColor="accent1"/>
                      <w:sz w:val="30"/>
                      <w:szCs w:val="30"/>
                    </w:rPr>
                    <w:t>-</w:t>
                  </w:r>
                </w:p>
                <w:p w:rsidR="00E97A9F" w:rsidRDefault="00E97A9F" w:rsidP="00E97A9F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color w:val="94B6D2" w:themeColor="accent1"/>
                      <w:sz w:val="30"/>
                      <w:szCs w:val="30"/>
                    </w:rPr>
                  </w:pPr>
                </w:p>
                <w:p w:rsidR="00E97A9F" w:rsidRPr="00BE6E2A" w:rsidRDefault="00E97A9F" w:rsidP="00E97A9F">
                  <w:pPr>
                    <w:pBdr>
                      <w:top w:val="thinThickSmallGap" w:sz="36" w:space="10" w:color="7A3C16" w:themeColor="accent2" w:themeShade="7F"/>
                      <w:bottom w:val="thickThinSmallGap" w:sz="36" w:space="10" w:color="7A3C16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color w:val="94B6D2" w:themeColor="accent1"/>
                      <w:sz w:val="30"/>
                      <w:szCs w:val="30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304897">
        <w:rPr>
          <w:rFonts w:ascii="Arial" w:hAnsi="Arial" w:cs="Arial"/>
          <w:b/>
          <w:noProof/>
          <w:color w:val="0D0D0D" w:themeColor="text1" w:themeTint="F2"/>
          <w:lang w:eastAsia="pt-BR"/>
        </w:rPr>
        <w:pict>
          <v:shape id="_x0000_s1034" type="#_x0000_t202" style="position:absolute;margin-left:8.9pt;margin-top:-42.85pt;width:370.6pt;height:402.4pt;z-index:251671552;mso-width-relative:margin;mso-height-relative:margin" strokecolor="white [3212]">
            <v:textbox>
              <w:txbxContent>
                <w:p w:rsidR="00E97A9F" w:rsidRDefault="00E97A9F" w:rsidP="00E97A9F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0D0D0D" w:themeColor="text1" w:themeTint="F2"/>
                    </w:rPr>
                    <w:t xml:space="preserve">Pabu Izakaya </w:t>
                  </w:r>
                  <w:r w:rsidRPr="00E97A9F">
                    <w:rPr>
                      <w:rFonts w:ascii="Arial" w:hAnsi="Arial" w:cs="Arial"/>
                      <w:color w:val="0D0D0D" w:themeColor="text1" w:themeTint="F2"/>
                    </w:rPr>
                    <w:t>(</w:t>
                  </w:r>
                  <w:r>
                    <w:rPr>
                      <w:rFonts w:ascii="Arial" w:hAnsi="Arial" w:cs="Arial"/>
                      <w:color w:val="0D0D0D" w:themeColor="text1" w:themeTint="F2"/>
                    </w:rPr>
                    <w:t>09/2017-10/2017).</w:t>
                  </w:r>
                </w:p>
                <w:p w:rsidR="00E97A9F" w:rsidRDefault="00E97A9F" w:rsidP="00E97A9F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color w:val="0D0D0D" w:themeColor="text1" w:themeTint="F2"/>
                    </w:rPr>
                    <w:t>-Experiência como garçom em estabelecimento de alto padrão.</w:t>
                  </w:r>
                </w:p>
                <w:p w:rsidR="00E97A9F" w:rsidRDefault="00E97A9F" w:rsidP="00E97A9F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color w:val="0D0D0D" w:themeColor="text1" w:themeTint="F2"/>
                    </w:rPr>
                    <w:t>-Uma boa base como garçom, além de me dar um conhecimento ótimo sobre saquê e poder praticar o inglês constantemente.</w:t>
                  </w:r>
                </w:p>
                <w:p w:rsidR="00E97A9F" w:rsidRDefault="004464F2" w:rsidP="00E97A9F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0D0D0D" w:themeColor="text1" w:themeTint="F2"/>
                    </w:rPr>
                    <w:t xml:space="preserve">TmakiClub </w:t>
                  </w:r>
                  <w:r>
                    <w:rPr>
                      <w:rFonts w:ascii="Arial" w:hAnsi="Arial" w:cs="Arial"/>
                      <w:color w:val="0D0D0D" w:themeColor="text1" w:themeTint="F2"/>
                    </w:rPr>
                    <w:t>(12/2017-04/2018)</w:t>
                  </w:r>
                </w:p>
                <w:p w:rsidR="004464F2" w:rsidRDefault="004464F2" w:rsidP="00E97A9F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color w:val="0D0D0D" w:themeColor="text1" w:themeTint="F2"/>
                    </w:rPr>
                    <w:t>-Experiência como caixa e telemarketing.</w:t>
                  </w:r>
                </w:p>
                <w:p w:rsidR="004464F2" w:rsidRDefault="004464F2" w:rsidP="00E97A9F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color w:val="0D0D0D" w:themeColor="text1" w:themeTint="F2"/>
                    </w:rPr>
                    <w:t>-Onde encontrei minha vocação inicial, operador e criador de sistemas operacionais e gerenciais, para estabelecimento.</w:t>
                  </w:r>
                </w:p>
                <w:p w:rsidR="004464F2" w:rsidRDefault="004464F2" w:rsidP="00E97A9F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0D0D0D" w:themeColor="text1" w:themeTint="F2"/>
                    </w:rPr>
                    <w:t xml:space="preserve">Sol da Barra </w:t>
                  </w:r>
                  <w:r>
                    <w:rPr>
                      <w:rFonts w:ascii="Arial" w:hAnsi="Arial" w:cs="Arial"/>
                      <w:color w:val="0D0D0D" w:themeColor="text1" w:themeTint="F2"/>
                    </w:rPr>
                    <w:t>(04/2018-08/2018)</w:t>
                  </w:r>
                </w:p>
                <w:p w:rsidR="004464F2" w:rsidRDefault="004464F2" w:rsidP="00E97A9F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color w:val="0D0D0D" w:themeColor="text1" w:themeTint="F2"/>
                    </w:rPr>
                    <w:t>-Supervisionar e operar com a equipe matinal.</w:t>
                  </w:r>
                </w:p>
                <w:p w:rsidR="004464F2" w:rsidRDefault="004464F2" w:rsidP="00E97A9F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color w:val="0D0D0D" w:themeColor="text1" w:themeTint="F2"/>
                    </w:rPr>
                    <w:t>-Primeira experiência com liberdade, para poder operar de acordo com o que acredito ser melhor para o estabelecimento.</w:t>
                  </w:r>
                </w:p>
                <w:p w:rsidR="004464F2" w:rsidRPr="004464F2" w:rsidRDefault="004464F2" w:rsidP="00E97A9F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color w:val="0D0D0D" w:themeColor="text1" w:themeTint="F2"/>
                    </w:rPr>
                    <w:t>-Até hoje o expediente que mais me trouxe satisfação, por ter liberdade e reconhecimento por agradar o cliente.</w:t>
                  </w:r>
                </w:p>
                <w:p w:rsidR="00E97A9F" w:rsidRDefault="00E97A9F" w:rsidP="00E97A9F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</w:p>
                <w:p w:rsidR="00E97A9F" w:rsidRDefault="00E97A9F" w:rsidP="00E97A9F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</w:p>
                <w:p w:rsidR="00E97A9F" w:rsidRPr="00EA441F" w:rsidRDefault="00E97A9F" w:rsidP="00E97A9F">
                  <w:pPr>
                    <w:rPr>
                      <w:rFonts w:ascii="Arial" w:hAnsi="Arial" w:cs="Arial"/>
                      <w:b/>
                      <w:color w:val="0D0D0D" w:themeColor="text1" w:themeTint="F2"/>
                    </w:rPr>
                  </w:pPr>
                  <w:r>
                    <w:rPr>
                      <w:rFonts w:ascii="Arial" w:hAnsi="Arial" w:cs="Arial"/>
                      <w:color w:val="0D0D0D" w:themeColor="text1" w:themeTint="F2"/>
                    </w:rPr>
                    <w:t>-</w:t>
                  </w:r>
                </w:p>
                <w:p w:rsidR="00E97A9F" w:rsidRPr="00926F90" w:rsidRDefault="00E97A9F" w:rsidP="00E97A9F">
                  <w:pPr>
                    <w:rPr>
                      <w:rFonts w:ascii="Arial" w:hAnsi="Arial" w:cs="Arial"/>
                      <w:color w:val="0D0D0D" w:themeColor="text1" w:themeTint="F2"/>
                    </w:rPr>
                  </w:pPr>
                </w:p>
              </w:txbxContent>
            </v:textbox>
          </v:shape>
        </w:pict>
      </w:r>
      <w:r w:rsidR="00E97A9F">
        <w:rPr>
          <w:rFonts w:ascii="Arial" w:hAnsi="Arial" w:cs="Arial"/>
          <w:b/>
          <w:color w:val="0D0D0D" w:themeColor="text1" w:themeTint="F2"/>
        </w:rPr>
        <w:t xml:space="preserve">  </w:t>
      </w:r>
    </w:p>
    <w:p w:rsidR="00185050" w:rsidRPr="00401685" w:rsidRDefault="00185050" w:rsidP="00401685"/>
    <w:sectPr w:rsidR="00185050" w:rsidRPr="00401685" w:rsidSect="00185050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31D" w:rsidRDefault="0080431D">
      <w:pPr>
        <w:spacing w:after="0" w:line="240" w:lineRule="auto"/>
      </w:pPr>
      <w:r>
        <w:separator/>
      </w:r>
    </w:p>
  </w:endnote>
  <w:endnote w:type="continuationSeparator" w:id="1">
    <w:p w:rsidR="0080431D" w:rsidRDefault="0080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50" w:rsidRDefault="00185050"/>
  <w:p w:rsidR="00185050" w:rsidRDefault="004342EB">
    <w:pPr>
      <w:pStyle w:val="RodapPar"/>
    </w:pPr>
    <w:r>
      <w:t xml:space="preserve">Página </w:t>
    </w:r>
    <w:fldSimple w:instr=" PAGE   \* MERGEFORMAT ">
      <w:r>
        <w:rPr>
          <w:noProof/>
          <w:sz w:val="24"/>
          <w:szCs w:val="24"/>
        </w:rPr>
        <w:t>2</w:t>
      </w:r>
    </w:fldSimple>
  </w:p>
  <w:p w:rsidR="00185050" w:rsidRDefault="0018505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50" w:rsidRDefault="00185050"/>
  <w:p w:rsidR="00185050" w:rsidRDefault="004342EB">
    <w:pPr>
      <w:pStyle w:val="Rodapmpar"/>
    </w:pPr>
    <w:r>
      <w:t xml:space="preserve">Página </w:t>
    </w:r>
    <w:fldSimple w:instr=" PAGE   \* MERGEFORMAT ">
      <w:r w:rsidR="008C0225" w:rsidRPr="008C0225">
        <w:rPr>
          <w:noProof/>
          <w:sz w:val="24"/>
          <w:szCs w:val="24"/>
        </w:rPr>
        <w:t>3</w:t>
      </w:r>
    </w:fldSimple>
  </w:p>
  <w:p w:rsidR="00185050" w:rsidRDefault="0018505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31D" w:rsidRDefault="0080431D">
      <w:pPr>
        <w:spacing w:after="0" w:line="240" w:lineRule="auto"/>
      </w:pPr>
      <w:r>
        <w:separator/>
      </w:r>
    </w:p>
  </w:footnote>
  <w:footnote w:type="continuationSeparator" w:id="1">
    <w:p w:rsidR="0080431D" w:rsidRDefault="00804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Cs w:val="20"/>
      </w:rPr>
      <w:id w:val="5327404"/>
      <w:placeholder>
        <w:docPart w:val="7A8B696148344B648AD2FA334BE0D10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85050" w:rsidRDefault="008879C2">
        <w:pPr>
          <w:pStyle w:val="CabealhoPar"/>
          <w:rPr>
            <w:szCs w:val="20"/>
          </w:rPr>
        </w:pPr>
        <w:r>
          <w:rPr>
            <w:szCs w:val="20"/>
          </w:rPr>
          <w:t>Cyber House</w:t>
        </w:r>
      </w:p>
    </w:sdtContent>
  </w:sdt>
  <w:p w:rsidR="00185050" w:rsidRDefault="0018505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Cs w:val="20"/>
      </w:rPr>
      <w:alias w:val="Autor"/>
      <w:id w:val="5384246"/>
      <w:placeholder>
        <w:docPart w:val="0DE7C1C8278E4B7EA70E850AA5B5347D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85050" w:rsidRDefault="008879C2">
        <w:pPr>
          <w:pStyle w:val="Cabealhompar"/>
          <w:rPr>
            <w:szCs w:val="20"/>
          </w:rPr>
        </w:pPr>
        <w:r>
          <w:rPr>
            <w:szCs w:val="20"/>
          </w:rPr>
          <w:t>Cyber House</w:t>
        </w:r>
      </w:p>
    </w:sdtContent>
  </w:sdt>
  <w:p w:rsidR="00185050" w:rsidRDefault="0018505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Recuo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5F3862"/>
    <w:rsid w:val="0005285C"/>
    <w:rsid w:val="00053997"/>
    <w:rsid w:val="00120295"/>
    <w:rsid w:val="00185050"/>
    <w:rsid w:val="00304897"/>
    <w:rsid w:val="00401685"/>
    <w:rsid w:val="004342EB"/>
    <w:rsid w:val="004464F2"/>
    <w:rsid w:val="004B46C3"/>
    <w:rsid w:val="004B48C7"/>
    <w:rsid w:val="004B633F"/>
    <w:rsid w:val="00567CA7"/>
    <w:rsid w:val="005F3862"/>
    <w:rsid w:val="007C6C75"/>
    <w:rsid w:val="0080431D"/>
    <w:rsid w:val="008879C2"/>
    <w:rsid w:val="008C0225"/>
    <w:rsid w:val="00926F90"/>
    <w:rsid w:val="009D6183"/>
    <w:rsid w:val="00A82F94"/>
    <w:rsid w:val="00AA7220"/>
    <w:rsid w:val="00BE6E2A"/>
    <w:rsid w:val="00DF73A9"/>
    <w:rsid w:val="00E22F4C"/>
    <w:rsid w:val="00E97A9F"/>
    <w:rsid w:val="00EA441F"/>
    <w:rsid w:val="00F57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50"/>
    <w:pPr>
      <w:spacing w:after="180" w:line="264" w:lineRule="auto"/>
    </w:pPr>
    <w:rPr>
      <w:rFonts w:eastAsiaTheme="minorEastAsia"/>
      <w:sz w:val="23"/>
      <w:szCs w:val="23"/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185050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85050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185050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185050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185050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185050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185050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185050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185050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185050"/>
    <w:pPr>
      <w:spacing w:after="0" w:line="240" w:lineRule="auto"/>
    </w:pPr>
    <w:rPr>
      <w:rFonts w:eastAsiaTheme="minorEastAsia"/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link w:val="CitaoChar"/>
    <w:uiPriority w:val="29"/>
    <w:qFormat/>
    <w:rsid w:val="00185050"/>
    <w:rPr>
      <w:i/>
      <w:iCs/>
      <w:smallCaps/>
      <w:color w:val="775F55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sid w:val="00185050"/>
    <w:rPr>
      <w:i/>
      <w:iCs/>
      <w:smallCaps/>
      <w:color w:val="775F55" w:themeColor="text2"/>
      <w:spacing w:val="6"/>
      <w:sz w:val="23"/>
    </w:rPr>
  </w:style>
  <w:style w:type="paragraph" w:customStyle="1" w:styleId="Seo">
    <w:name w:val="Seção"/>
    <w:basedOn w:val="Normal"/>
    <w:uiPriority w:val="2"/>
    <w:qFormat/>
    <w:rsid w:val="00185050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o">
    <w:name w:val="Subseção"/>
    <w:basedOn w:val="Normal"/>
    <w:uiPriority w:val="3"/>
    <w:qFormat/>
    <w:rsid w:val="00185050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Commarcadores">
    <w:name w:val="List Bullet"/>
    <w:basedOn w:val="Normal"/>
    <w:uiPriority w:val="36"/>
    <w:unhideWhenUsed/>
    <w:qFormat/>
    <w:rsid w:val="00185050"/>
    <w:pPr>
      <w:numPr>
        <w:numId w:val="21"/>
      </w:numPr>
    </w:pPr>
    <w:rPr>
      <w:sz w:val="24"/>
      <w:szCs w:val="24"/>
    </w:rPr>
  </w:style>
  <w:style w:type="character" w:styleId="TextodoEspaoReservado">
    <w:name w:val="Placeholder Text"/>
    <w:basedOn w:val="Fontepargpadro"/>
    <w:uiPriority w:val="99"/>
    <w:unhideWhenUsed/>
    <w:rsid w:val="0018505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5050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5050"/>
    <w:rPr>
      <w:rFonts w:eastAsiaTheme="minorEastAsia" w:hAnsi="Tahoma"/>
      <w:sz w:val="16"/>
      <w:szCs w:val="16"/>
      <w:lang w:val="pt-BR"/>
    </w:rPr>
  </w:style>
  <w:style w:type="paragraph" w:styleId="Textoembloco">
    <w:name w:val="Block Text"/>
    <w:aliases w:val="Citação em Bloco"/>
    <w:uiPriority w:val="40"/>
    <w:rsid w:val="0018505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pt-BR"/>
    </w:rPr>
  </w:style>
  <w:style w:type="character" w:styleId="TtulodoLivro">
    <w:name w:val="Book Title"/>
    <w:basedOn w:val="Fontepargpadro"/>
    <w:uiPriority w:val="33"/>
    <w:qFormat/>
    <w:rsid w:val="00185050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pt-BR"/>
    </w:rPr>
  </w:style>
  <w:style w:type="paragraph" w:styleId="Legenda">
    <w:name w:val="caption"/>
    <w:basedOn w:val="Normal"/>
    <w:next w:val="Normal"/>
    <w:uiPriority w:val="35"/>
    <w:unhideWhenUsed/>
    <w:rsid w:val="00185050"/>
    <w:rPr>
      <w:b/>
      <w:bCs/>
      <w:caps/>
      <w:sz w:val="16"/>
      <w:szCs w:val="16"/>
    </w:rPr>
  </w:style>
  <w:style w:type="character" w:styleId="nfase">
    <w:name w:val="Emphasis"/>
    <w:uiPriority w:val="20"/>
    <w:qFormat/>
    <w:rsid w:val="00185050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pt-BR"/>
    </w:rPr>
  </w:style>
  <w:style w:type="paragraph" w:styleId="Rodap">
    <w:name w:val="footer"/>
    <w:basedOn w:val="Normal"/>
    <w:link w:val="RodapChar"/>
    <w:uiPriority w:val="99"/>
    <w:semiHidden/>
    <w:unhideWhenUsed/>
    <w:rsid w:val="0018505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85050"/>
    <w:rPr>
      <w:sz w:val="23"/>
    </w:rPr>
  </w:style>
  <w:style w:type="paragraph" w:styleId="Cabealho">
    <w:name w:val="header"/>
    <w:basedOn w:val="Normal"/>
    <w:link w:val="CabealhoChar"/>
    <w:uiPriority w:val="99"/>
    <w:semiHidden/>
    <w:unhideWhenUsed/>
    <w:rsid w:val="0018505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85050"/>
    <w:rPr>
      <w:sz w:val="23"/>
    </w:rPr>
  </w:style>
  <w:style w:type="character" w:customStyle="1" w:styleId="Ttulo1Char">
    <w:name w:val="Título 1 Char"/>
    <w:basedOn w:val="Fontepargpadro"/>
    <w:link w:val="Ttulo1"/>
    <w:uiPriority w:val="9"/>
    <w:semiHidden/>
    <w:rsid w:val="00185050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5050"/>
    <w:rPr>
      <w:b/>
      <w:bCs/>
      <w:color w:val="94B6D2" w:themeColor="accent1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5050"/>
    <w:rPr>
      <w:b/>
      <w:bCs/>
      <w:color w:val="000000" w:themeColor="text1"/>
      <w:spacing w:val="1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5050"/>
    <w:rPr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5050"/>
    <w:rPr>
      <w:b/>
      <w:bCs/>
      <w:color w:val="775F55" w:themeColor="text2"/>
      <w:spacing w:val="10"/>
      <w:sz w:val="23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5050"/>
    <w:rPr>
      <w:b/>
      <w:bCs/>
      <w:color w:val="DD8047" w:themeColor="accent2"/>
      <w:spacing w:val="10"/>
      <w:sz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5050"/>
    <w:rPr>
      <w:smallCaps/>
      <w:color w:val="000000" w:themeColor="text1"/>
      <w:spacing w:val="10"/>
      <w:sz w:val="23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5050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5050"/>
    <w:rPr>
      <w:b/>
      <w:bCs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85050"/>
    <w:rPr>
      <w:color w:val="F7B615" w:themeColor="hyperlink"/>
      <w:u w:val="single"/>
    </w:rPr>
  </w:style>
  <w:style w:type="character" w:styleId="nfaseIntensa">
    <w:name w:val="Intense Emphasis"/>
    <w:basedOn w:val="Fontepargpadro"/>
    <w:uiPriority w:val="21"/>
    <w:qFormat/>
    <w:rsid w:val="00185050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oIntensa">
    <w:name w:val="Intense Quote"/>
    <w:basedOn w:val="Normal"/>
    <w:link w:val="CitaoIntensaChar"/>
    <w:uiPriority w:val="30"/>
    <w:qFormat/>
    <w:rsid w:val="00185050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5050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nciaIntensa">
    <w:name w:val="Intense Reference"/>
    <w:basedOn w:val="Fontepargpadro"/>
    <w:uiPriority w:val="32"/>
    <w:qFormat/>
    <w:rsid w:val="00185050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185050"/>
    <w:pPr>
      <w:ind w:left="360" w:hanging="360"/>
    </w:pPr>
  </w:style>
  <w:style w:type="paragraph" w:styleId="Lista2">
    <w:name w:val="List 2"/>
    <w:basedOn w:val="Normal"/>
    <w:uiPriority w:val="99"/>
    <w:unhideWhenUsed/>
    <w:rsid w:val="00185050"/>
    <w:pPr>
      <w:ind w:left="720" w:hanging="360"/>
    </w:pPr>
  </w:style>
  <w:style w:type="paragraph" w:styleId="Commarcadores2">
    <w:name w:val="List Bullet 2"/>
    <w:basedOn w:val="Normal"/>
    <w:uiPriority w:val="36"/>
    <w:unhideWhenUsed/>
    <w:qFormat/>
    <w:rsid w:val="00185050"/>
    <w:pPr>
      <w:numPr>
        <w:numId w:val="22"/>
      </w:numPr>
    </w:pPr>
    <w:rPr>
      <w:color w:val="94B6D2" w:themeColor="accent1"/>
    </w:rPr>
  </w:style>
  <w:style w:type="paragraph" w:styleId="Commarcadores3">
    <w:name w:val="List Bullet 3"/>
    <w:basedOn w:val="Normal"/>
    <w:uiPriority w:val="36"/>
    <w:unhideWhenUsed/>
    <w:qFormat/>
    <w:rsid w:val="00185050"/>
    <w:pPr>
      <w:numPr>
        <w:numId w:val="23"/>
      </w:numPr>
    </w:pPr>
    <w:rPr>
      <w:color w:val="DD8047" w:themeColor="accent2"/>
    </w:rPr>
  </w:style>
  <w:style w:type="paragraph" w:styleId="Commarcadores4">
    <w:name w:val="List Bullet 4"/>
    <w:basedOn w:val="Normal"/>
    <w:uiPriority w:val="36"/>
    <w:unhideWhenUsed/>
    <w:qFormat/>
    <w:rsid w:val="00185050"/>
    <w:pPr>
      <w:numPr>
        <w:numId w:val="24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rsid w:val="00185050"/>
    <w:pPr>
      <w:numPr>
        <w:numId w:val="25"/>
      </w:numPr>
    </w:pPr>
  </w:style>
  <w:style w:type="paragraph" w:styleId="PargrafodaLista">
    <w:name w:val="List Paragraph"/>
    <w:basedOn w:val="Normal"/>
    <w:uiPriority w:val="34"/>
    <w:unhideWhenUsed/>
    <w:qFormat/>
    <w:rsid w:val="00185050"/>
    <w:pPr>
      <w:ind w:left="720"/>
      <w:contextualSpacing/>
    </w:pPr>
  </w:style>
  <w:style w:type="numbering" w:customStyle="1" w:styleId="EstilodeListaMediano">
    <w:name w:val="Estilo de Lista Mediano"/>
    <w:uiPriority w:val="99"/>
    <w:rsid w:val="00185050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rsid w:val="00185050"/>
    <w:pPr>
      <w:spacing w:after="0" w:line="240" w:lineRule="auto"/>
    </w:pPr>
  </w:style>
  <w:style w:type="paragraph" w:styleId="Recuonormal">
    <w:name w:val="Normal Indent"/>
    <w:basedOn w:val="Normal"/>
    <w:uiPriority w:val="99"/>
    <w:unhideWhenUsed/>
    <w:rsid w:val="00185050"/>
    <w:pPr>
      <w:numPr>
        <w:numId w:val="27"/>
      </w:numPr>
      <w:spacing w:line="300" w:lineRule="auto"/>
      <w:contextualSpacing/>
    </w:pPr>
  </w:style>
  <w:style w:type="paragraph" w:customStyle="1" w:styleId="NomePessoal">
    <w:name w:val="Nome Pessoal"/>
    <w:basedOn w:val="Normal"/>
    <w:uiPriority w:val="1"/>
    <w:qFormat/>
    <w:rsid w:val="00185050"/>
    <w:pPr>
      <w:spacing w:after="0"/>
    </w:pPr>
    <w:rPr>
      <w:color w:val="FFFFFF" w:themeColor="background1"/>
      <w:sz w:val="40"/>
      <w:szCs w:val="40"/>
    </w:rPr>
  </w:style>
  <w:style w:type="paragraph" w:customStyle="1" w:styleId="EndereodoRemetente">
    <w:name w:val="Endereço do Remetente"/>
    <w:basedOn w:val="SemEspaamento"/>
    <w:uiPriority w:val="4"/>
    <w:qFormat/>
    <w:rsid w:val="00185050"/>
    <w:pPr>
      <w:spacing w:before="240"/>
      <w:contextualSpacing/>
    </w:pPr>
    <w:rPr>
      <w:color w:val="775F55" w:themeColor="text2"/>
    </w:rPr>
  </w:style>
  <w:style w:type="character" w:styleId="Forte">
    <w:name w:val="Strong"/>
    <w:uiPriority w:val="22"/>
    <w:qFormat/>
    <w:rsid w:val="00185050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pt-BR"/>
    </w:rPr>
  </w:style>
  <w:style w:type="paragraph" w:styleId="Subttulo">
    <w:name w:val="Subtitle"/>
    <w:basedOn w:val="Normal"/>
    <w:link w:val="SubttuloChar"/>
    <w:uiPriority w:val="11"/>
    <w:rsid w:val="00185050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85050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185050"/>
    <w:rPr>
      <w:rFonts w:asciiTheme="minorHAnsi" w:hAnsiTheme="minorHAnsi"/>
      <w:i/>
      <w:iCs/>
      <w:sz w:val="23"/>
    </w:rPr>
  </w:style>
  <w:style w:type="character" w:styleId="RefernciaSutil">
    <w:name w:val="Subtle Reference"/>
    <w:basedOn w:val="Fontepargpadro"/>
    <w:uiPriority w:val="31"/>
    <w:qFormat/>
    <w:rsid w:val="00185050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85050"/>
    <w:pPr>
      <w:ind w:left="220" w:hanging="220"/>
    </w:pPr>
  </w:style>
  <w:style w:type="paragraph" w:styleId="Ttulo">
    <w:name w:val="Title"/>
    <w:basedOn w:val="Normal"/>
    <w:link w:val="TtuloChar"/>
    <w:uiPriority w:val="10"/>
    <w:rsid w:val="0018505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185050"/>
    <w:rPr>
      <w:color w:val="775F55" w:themeColor="text2"/>
      <w:sz w:val="72"/>
      <w:szCs w:val="72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185050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185050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185050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185050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185050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185050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185050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185050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185050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a">
    <w:name w:val="Date"/>
    <w:basedOn w:val="SemEspaamento"/>
    <w:next w:val="Normal"/>
    <w:link w:val="DataChar"/>
    <w:uiPriority w:val="99"/>
    <w:unhideWhenUsed/>
    <w:rsid w:val="00185050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DataChar">
    <w:name w:val="Data Char"/>
    <w:basedOn w:val="Fontepargpadro"/>
    <w:link w:val="Data"/>
    <w:uiPriority w:val="99"/>
    <w:rsid w:val="00185050"/>
    <w:rPr>
      <w:rFonts w:eastAsiaTheme="minorEastAsia"/>
      <w:b/>
      <w:bCs/>
      <w:color w:val="FFFFFF" w:themeColor="background1"/>
      <w:sz w:val="23"/>
      <w:szCs w:val="23"/>
      <w:lang w:val="pt-BR"/>
    </w:rPr>
  </w:style>
  <w:style w:type="paragraph" w:customStyle="1" w:styleId="RodapPar">
    <w:name w:val="Rodapé Par"/>
    <w:basedOn w:val="Normal"/>
    <w:unhideWhenUsed/>
    <w:qFormat/>
    <w:rsid w:val="00185050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Rodapmpar">
    <w:name w:val="Rodapé Ímpar"/>
    <w:basedOn w:val="Normal"/>
    <w:unhideWhenUsed/>
    <w:qFormat/>
    <w:rsid w:val="00185050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CabealhoPar">
    <w:name w:val="Cabeçalho Par"/>
    <w:basedOn w:val="SemEspaamento"/>
    <w:unhideWhenUsed/>
    <w:qFormat/>
    <w:rsid w:val="00185050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Cabealhompar">
    <w:name w:val="Cabeçalho Ímpar"/>
    <w:basedOn w:val="SemEspaamento"/>
    <w:unhideWhenUsed/>
    <w:qFormat/>
    <w:rsid w:val="00185050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EndereodoRemetente0">
    <w:name w:val="Endereço do Remetente"/>
    <w:basedOn w:val="SemEspaamento"/>
    <w:uiPriority w:val="2"/>
    <w:unhideWhenUsed/>
    <w:qFormat/>
    <w:rsid w:val="00185050"/>
    <w:pPr>
      <w:spacing w:after="200"/>
    </w:pPr>
    <w:rPr>
      <w:color w:val="775F55" w:themeColor="text2"/>
    </w:rPr>
  </w:style>
  <w:style w:type="paragraph" w:customStyle="1" w:styleId="NomedaEmpresa">
    <w:name w:val="Nome da Empresa"/>
    <w:basedOn w:val="Normal"/>
    <w:qFormat/>
    <w:rsid w:val="00185050"/>
    <w:pPr>
      <w:spacing w:after="0"/>
    </w:pPr>
    <w:rPr>
      <w:b/>
      <w:bCs/>
      <w:color w:val="775F55" w:themeColor="text2"/>
      <w:sz w:val="36"/>
      <w:szCs w:val="36"/>
    </w:rPr>
  </w:style>
  <w:style w:type="paragraph" w:styleId="Saudao">
    <w:name w:val="Salutation"/>
    <w:basedOn w:val="Normal"/>
    <w:next w:val="Normal"/>
    <w:link w:val="SaudaoChar"/>
    <w:uiPriority w:val="4"/>
    <w:unhideWhenUsed/>
    <w:qFormat/>
    <w:rsid w:val="00185050"/>
    <w:pPr>
      <w:spacing w:before="400" w:after="320" w:line="240" w:lineRule="auto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185050"/>
    <w:rPr>
      <w:b/>
      <w:bCs/>
      <w:sz w:val="23"/>
    </w:rPr>
  </w:style>
  <w:style w:type="paragraph" w:customStyle="1" w:styleId="EndereodoDestinatrio">
    <w:name w:val="Endereço do Destinatário"/>
    <w:basedOn w:val="SemEspaamento"/>
    <w:uiPriority w:val="3"/>
    <w:qFormat/>
    <w:rsid w:val="00185050"/>
    <w:pPr>
      <w:spacing w:before="240"/>
      <w:contextualSpacing/>
    </w:pPr>
    <w:rPr>
      <w:color w:val="775F55" w:themeColor="text2"/>
    </w:rPr>
  </w:style>
  <w:style w:type="paragraph" w:styleId="Encerramento">
    <w:name w:val="Closing"/>
    <w:basedOn w:val="Normal"/>
    <w:link w:val="EncerramentoChar"/>
    <w:uiPriority w:val="5"/>
    <w:unhideWhenUsed/>
    <w:qFormat/>
    <w:rsid w:val="00185050"/>
    <w:pPr>
      <w:spacing w:before="960" w:after="960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185050"/>
    <w:rPr>
      <w:rFonts w:eastAsiaTheme="minorEastAsia"/>
      <w:sz w:val="23"/>
      <w:szCs w:val="23"/>
      <w:lang w:val="pt-BR"/>
    </w:rPr>
  </w:style>
  <w:style w:type="paragraph" w:styleId="Assinatura">
    <w:name w:val="Signature"/>
    <w:basedOn w:val="Normal"/>
    <w:link w:val="AssinaturaChar"/>
    <w:uiPriority w:val="99"/>
    <w:unhideWhenUsed/>
    <w:rsid w:val="00185050"/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99"/>
    <w:rsid w:val="00185050"/>
    <w:rPr>
      <w:b/>
      <w:bCs/>
      <w:sz w:val="23"/>
    </w:rPr>
  </w:style>
  <w:style w:type="paragraph" w:customStyle="1" w:styleId="Categoria">
    <w:name w:val="Categoria"/>
    <w:basedOn w:val="Normal"/>
    <w:link w:val="CardeCategoria"/>
    <w:qFormat/>
    <w:rsid w:val="00185050"/>
    <w:pPr>
      <w:spacing w:after="0"/>
    </w:pPr>
    <w:rPr>
      <w:b/>
      <w:bCs/>
      <w:sz w:val="24"/>
      <w:szCs w:val="24"/>
    </w:rPr>
  </w:style>
  <w:style w:type="character" w:customStyle="1" w:styleId="CardeCategoria">
    <w:name w:val="Car de Categoria"/>
    <w:basedOn w:val="Fontepargpadro"/>
    <w:link w:val="Categoria"/>
    <w:rsid w:val="00185050"/>
    <w:rPr>
      <w:rFonts w:eastAsiaTheme="minorEastAsia"/>
      <w:b/>
      <w:bCs/>
      <w:sz w:val="24"/>
      <w:szCs w:val="24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A8B696148344B648AD2FA334BE0D1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6F223A-C7F6-4BE6-8768-8883B3957951}"/>
      </w:docPartPr>
      <w:docPartBody>
        <w:p w:rsidR="003D2E17" w:rsidRDefault="004352D3">
          <w:pPr>
            <w:pStyle w:val="7A8B696148344B648AD2FA334BE0D105"/>
          </w:pPr>
          <w:r>
            <w:rPr>
              <w:szCs w:val="20"/>
            </w:rPr>
            <w:t>[Digite o nome do autor]</w:t>
          </w:r>
        </w:p>
      </w:docPartBody>
    </w:docPart>
    <w:docPart>
      <w:docPartPr>
        <w:name w:val="0DE7C1C8278E4B7EA70E850AA5B534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FDDEAE-8AA9-4F1C-A50E-1A31F94E785E}"/>
      </w:docPartPr>
      <w:docPartBody>
        <w:p w:rsidR="003D2E17" w:rsidRDefault="004352D3">
          <w:pPr>
            <w:pStyle w:val="0DE7C1C8278E4B7EA70E850AA5B5347D"/>
          </w:pPr>
          <w:r>
            <w:rPr>
              <w:szCs w:val="20"/>
            </w:rPr>
            <w:t>[Digite o nome do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A33DF"/>
    <w:rsid w:val="000A33DF"/>
    <w:rsid w:val="003D2E17"/>
    <w:rsid w:val="004352D3"/>
    <w:rsid w:val="006772D2"/>
    <w:rsid w:val="00966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E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3D2E17"/>
    <w:rPr>
      <w:rFonts w:eastAsiaTheme="minorEastAsia" w:cstheme="minorBidi"/>
      <w:bCs w:val="0"/>
      <w:iCs w:val="0"/>
      <w:color w:val="808080"/>
      <w:szCs w:val="23"/>
      <w:lang w:val="pt-BR"/>
    </w:rPr>
  </w:style>
  <w:style w:type="paragraph" w:customStyle="1" w:styleId="08641EDF06BE48C6967EA437D9FB0700">
    <w:name w:val="08641EDF06BE48C6967EA437D9FB0700"/>
    <w:rsid w:val="003D2E17"/>
  </w:style>
  <w:style w:type="paragraph" w:customStyle="1" w:styleId="D49CAA9F12864522B4821954431CFC54">
    <w:name w:val="D49CAA9F12864522B4821954431CFC54"/>
    <w:rsid w:val="003D2E17"/>
  </w:style>
  <w:style w:type="paragraph" w:customStyle="1" w:styleId="BA11157B6C7B4F88B553B33654088E0B">
    <w:name w:val="BA11157B6C7B4F88B553B33654088E0B"/>
    <w:rsid w:val="003D2E17"/>
  </w:style>
  <w:style w:type="paragraph" w:customStyle="1" w:styleId="47F9290226544B72AAAD7CBA557A63D2">
    <w:name w:val="47F9290226544B72AAAD7CBA557A63D2"/>
    <w:rsid w:val="003D2E17"/>
  </w:style>
  <w:style w:type="paragraph" w:customStyle="1" w:styleId="857381CAEB7D4FED8FB81321977B7CF4">
    <w:name w:val="857381CAEB7D4FED8FB81321977B7CF4"/>
    <w:rsid w:val="003D2E17"/>
  </w:style>
  <w:style w:type="paragraph" w:customStyle="1" w:styleId="620F58FED7534756A974ADA5B4AD31C7">
    <w:name w:val="620F58FED7534756A974ADA5B4AD31C7"/>
    <w:rsid w:val="003D2E17"/>
  </w:style>
  <w:style w:type="paragraph" w:customStyle="1" w:styleId="6C4D38B0B1C94AA5A9D8F7AAB950E2B6">
    <w:name w:val="6C4D38B0B1C94AA5A9D8F7AAB950E2B6"/>
    <w:rsid w:val="003D2E17"/>
  </w:style>
  <w:style w:type="paragraph" w:customStyle="1" w:styleId="B71E6104F376459BABAD657E2880E6E2">
    <w:name w:val="B71E6104F376459BABAD657E2880E6E2"/>
    <w:rsid w:val="003D2E17"/>
  </w:style>
  <w:style w:type="paragraph" w:customStyle="1" w:styleId="E519DADB2C68417DB1B248B9F5FD4822">
    <w:name w:val="E519DADB2C68417DB1B248B9F5FD4822"/>
    <w:rsid w:val="003D2E17"/>
  </w:style>
  <w:style w:type="paragraph" w:customStyle="1" w:styleId="97156E63F2B143C58755387E964C2433">
    <w:name w:val="97156E63F2B143C58755387E964C2433"/>
    <w:rsid w:val="003D2E17"/>
  </w:style>
  <w:style w:type="paragraph" w:customStyle="1" w:styleId="A70EBC630D4A44AEA2C60D7EBF27F35B">
    <w:name w:val="A70EBC630D4A44AEA2C60D7EBF27F35B"/>
    <w:rsid w:val="003D2E17"/>
  </w:style>
  <w:style w:type="paragraph" w:customStyle="1" w:styleId="6EC7B9B982334E16B13C75E153417081">
    <w:name w:val="6EC7B9B982334E16B13C75E153417081"/>
    <w:rsid w:val="003D2E17"/>
  </w:style>
  <w:style w:type="paragraph" w:customStyle="1" w:styleId="69C953E662A14838916E0FDD0572DD70">
    <w:name w:val="69C953E662A14838916E0FDD0572DD70"/>
    <w:rsid w:val="003D2E17"/>
  </w:style>
  <w:style w:type="paragraph" w:customStyle="1" w:styleId="AB0C9FBADDA04DFA8E694EABC9570ED8">
    <w:name w:val="AB0C9FBADDA04DFA8E694EABC9570ED8"/>
    <w:rsid w:val="003D2E17"/>
  </w:style>
  <w:style w:type="paragraph" w:customStyle="1" w:styleId="1E923275B4134063A848821FEEEC1B81">
    <w:name w:val="1E923275B4134063A848821FEEEC1B81"/>
    <w:rsid w:val="003D2E17"/>
  </w:style>
  <w:style w:type="paragraph" w:customStyle="1" w:styleId="4AE670EB0C0C4C0FA45DF9762C9272D5">
    <w:name w:val="4AE670EB0C0C4C0FA45DF9762C9272D5"/>
    <w:rsid w:val="003D2E17"/>
  </w:style>
  <w:style w:type="paragraph" w:customStyle="1" w:styleId="571C6FC904BE4E31AAC024ABA881C2DE">
    <w:name w:val="571C6FC904BE4E31AAC024ABA881C2DE"/>
    <w:rsid w:val="003D2E17"/>
  </w:style>
  <w:style w:type="paragraph" w:customStyle="1" w:styleId="7A8B696148344B648AD2FA334BE0D105">
    <w:name w:val="7A8B696148344B648AD2FA334BE0D105"/>
    <w:rsid w:val="003D2E17"/>
  </w:style>
  <w:style w:type="paragraph" w:customStyle="1" w:styleId="0DE7C1C8278E4B7EA70E850AA5B5347D">
    <w:name w:val="0DE7C1C8278E4B7EA70E850AA5B5347D"/>
    <w:rsid w:val="003D2E17"/>
  </w:style>
  <w:style w:type="paragraph" w:customStyle="1" w:styleId="190E3517A0914E0D841F61FCB3AA8B9B">
    <w:name w:val="190E3517A0914E0D841F61FCB3AA8B9B"/>
    <w:rsid w:val="000A33DF"/>
  </w:style>
  <w:style w:type="paragraph" w:customStyle="1" w:styleId="7CD7EBD9378F448E9EFB135297C1121E">
    <w:name w:val="7CD7EBD9378F448E9EFB135297C1121E"/>
    <w:rsid w:val="000A33DF"/>
  </w:style>
  <w:style w:type="paragraph" w:customStyle="1" w:styleId="117A725C7A3E4C9DA9686DD4B9917F92">
    <w:name w:val="117A725C7A3E4C9DA9686DD4B9917F92"/>
    <w:rsid w:val="000A33DF"/>
  </w:style>
  <w:style w:type="paragraph" w:customStyle="1" w:styleId="E22D2B1D8164456AA61C6245E295F0D4">
    <w:name w:val="E22D2B1D8164456AA61C6245E295F0D4"/>
    <w:rsid w:val="000A33DF"/>
  </w:style>
  <w:style w:type="paragraph" w:customStyle="1" w:styleId="F338F8C866084F4EBD58D6B24799059A">
    <w:name w:val="F338F8C866084F4EBD58D6B24799059A"/>
    <w:rsid w:val="000A33DF"/>
  </w:style>
  <w:style w:type="paragraph" w:customStyle="1" w:styleId="62C0A0E683B646A6A3391EB85B0A133D">
    <w:name w:val="62C0A0E683B646A6A3391EB85B0A133D"/>
    <w:rsid w:val="000A33D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House</dc:creator>
  <cp:lastModifiedBy>lucas</cp:lastModifiedBy>
  <cp:revision>2</cp:revision>
  <dcterms:created xsi:type="dcterms:W3CDTF">2020-08-18T06:53:00Z</dcterms:created>
  <dcterms:modified xsi:type="dcterms:W3CDTF">2020-08-18T06:53:00Z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